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36791" w14:textId="4F7ACBCA" w:rsidR="00A10484" w:rsidRDefault="00FA4123">
      <w:pPr>
        <w:pStyle w:val="Title"/>
      </w:pPr>
      <w:r>
        <w:t>Assignment 1</w:t>
      </w:r>
    </w:p>
    <w:p w14:paraId="38A915B2" w14:textId="09EF46CF" w:rsidR="00855982" w:rsidRPr="00855982" w:rsidRDefault="00FA4123" w:rsidP="00855982">
      <w:pPr>
        <w:pStyle w:val="Heading1"/>
      </w:pPr>
      <w:r>
        <w:t>Q1</w:t>
      </w:r>
    </w:p>
    <w:p w14:paraId="22FF2603" w14:textId="26B1F164" w:rsidR="00FA4123" w:rsidRDefault="00FA4123" w:rsidP="00FA4123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 w:rsidRPr="00FA4123">
        <w:rPr>
          <w:rFonts w:ascii="AppleSystemUIFont" w:hAnsi="AppleSystemUIFont" w:cs="AppleSystemUIFont"/>
          <w:sz w:val="26"/>
          <w:szCs w:val="26"/>
          <w:lang w:val="en-GB"/>
        </w:rPr>
        <w:t xml:space="preserve">Join the two </w:t>
      </w:r>
      <w:proofErr w:type="spellStart"/>
      <w:r w:rsidRPr="00FA4123">
        <w:rPr>
          <w:rFonts w:ascii="AppleSystemUIFont" w:hAnsi="AppleSystemUIFont" w:cs="AppleSystemUIFont"/>
          <w:sz w:val="26"/>
          <w:szCs w:val="26"/>
          <w:lang w:val="en-GB"/>
        </w:rPr>
        <w:t>DataFrames</w:t>
      </w:r>
      <w:proofErr w:type="spellEnd"/>
      <w:r w:rsidRPr="00FA4123">
        <w:rPr>
          <w:rFonts w:ascii="AppleSystemUIFont" w:hAnsi="AppleSystemUIFont" w:cs="AppleSystemUIFont"/>
          <w:sz w:val="26"/>
          <w:szCs w:val="26"/>
          <w:lang w:val="en-GB"/>
        </w:rPr>
        <w:t xml:space="preserve"> based on the 'Store' column to associate sales with store types. Then, group the data by 'Type' and calculate the total sales for each store type. </w:t>
      </w:r>
    </w:p>
    <w:p w14:paraId="138653F6" w14:textId="77777777" w:rsidR="00FA4123" w:rsidRDefault="00FA4123" w:rsidP="00FA4123">
      <w:pPr>
        <w:pStyle w:val="ListParagraph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4A3F5F1" w14:textId="77777777" w:rsidR="00FA4123" w:rsidRDefault="00FA4123" w:rsidP="00FA4123">
      <w:pPr>
        <w:autoSpaceDE w:val="0"/>
        <w:autoSpaceDN w:val="0"/>
        <w:adjustRightInd w:val="0"/>
        <w:spacing w:after="0" w:line="240" w:lineRule="auto"/>
        <w:ind w:left="709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The result shows the total sales for each store type:</w:t>
      </w:r>
    </w:p>
    <w:p w14:paraId="111EECB4" w14:textId="77777777" w:rsidR="00FA4123" w:rsidRDefault="00FA4123" w:rsidP="00FA4123">
      <w:pPr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709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Store Type 'A' had total sales of $4,331,014,722.75.</w:t>
      </w:r>
    </w:p>
    <w:p w14:paraId="6A6B7A2C" w14:textId="77777777" w:rsidR="00FA4123" w:rsidRDefault="00FA4123" w:rsidP="00FA4123">
      <w:pPr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709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Store Type 'B' had total sales of $2,000,700,736.82.</w:t>
      </w:r>
    </w:p>
    <w:p w14:paraId="383AE072" w14:textId="77777777" w:rsidR="00FA4123" w:rsidRDefault="00FA4123" w:rsidP="00FA4123">
      <w:pPr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709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Store Type 'C' had total sales of $405,503,527.54.</w:t>
      </w:r>
    </w:p>
    <w:p w14:paraId="4B3BBB11" w14:textId="77777777" w:rsidR="00FA4123" w:rsidRPr="00FA4123" w:rsidRDefault="00FA4123" w:rsidP="00FA4123">
      <w:pPr>
        <w:autoSpaceDE w:val="0"/>
        <w:autoSpaceDN w:val="0"/>
        <w:adjustRightInd w:val="0"/>
        <w:spacing w:after="0" w:line="240" w:lineRule="auto"/>
        <w:ind w:left="708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3221533" w14:textId="4C03FE8F" w:rsidR="00855982" w:rsidRDefault="00FA4123" w:rsidP="00FA4123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The average sales for holidays and non-holidays were calculated using the '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IsHoliday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' column and aggregated.</w:t>
      </w:r>
    </w:p>
    <w:p w14:paraId="50498FF6" w14:textId="77777777" w:rsidR="00FA4123" w:rsidRDefault="00FA4123" w:rsidP="00FA4123">
      <w:pPr>
        <w:pStyle w:val="ListParagraph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BF67F97" w14:textId="77777777" w:rsidR="00FA4123" w:rsidRDefault="00FA4123" w:rsidP="00FA4123">
      <w:pPr>
        <w:autoSpaceDE w:val="0"/>
        <w:autoSpaceDN w:val="0"/>
        <w:adjustRightInd w:val="0"/>
        <w:spacing w:after="0" w:line="240" w:lineRule="auto"/>
        <w:ind w:left="709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The result shows the average sales for holidays and non-holidays:</w:t>
      </w:r>
    </w:p>
    <w:p w14:paraId="1A89B321" w14:textId="77777777" w:rsidR="00FA4123" w:rsidRDefault="00FA4123" w:rsidP="00FA4123">
      <w:pPr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709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On holidays, the average sales are approximately $17,035.82.</w:t>
      </w:r>
    </w:p>
    <w:p w14:paraId="2FA9B95A" w14:textId="77777777" w:rsidR="00FA4123" w:rsidRDefault="00FA4123" w:rsidP="00FA4123">
      <w:pPr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709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On non-holidays, the average sales are approximately $15,901.45.</w:t>
      </w:r>
    </w:p>
    <w:p w14:paraId="0C3BA272" w14:textId="1385E66E" w:rsidR="00FA4123" w:rsidRDefault="00FA4123" w:rsidP="00FA4123">
      <w:pPr>
        <w:autoSpaceDE w:val="0"/>
        <w:autoSpaceDN w:val="0"/>
        <w:adjustRightInd w:val="0"/>
        <w:spacing w:after="0" w:line="240" w:lineRule="auto"/>
        <w:ind w:left="709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Comparing sales performance between holidays and non-holidays, this indicates that, on average, sales are slightly higher during holidays.</w:t>
      </w:r>
    </w:p>
    <w:p w14:paraId="6280BBBF" w14:textId="074CAA19" w:rsidR="00FA4123" w:rsidRPr="00855982" w:rsidRDefault="00FA4123" w:rsidP="00FA4123">
      <w:pPr>
        <w:pStyle w:val="Heading1"/>
      </w:pPr>
      <w:r>
        <w:t>Q2</w:t>
      </w:r>
    </w:p>
    <w:p w14:paraId="756A4889" w14:textId="7778A96D" w:rsidR="00FA4123" w:rsidRDefault="00FA4123" w:rsidP="00FA412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My approach involves:</w:t>
      </w:r>
    </w:p>
    <w:p w14:paraId="6B08AE36" w14:textId="77777777" w:rsidR="00FA4123" w:rsidRDefault="00FA4123" w:rsidP="00FA412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96DA4BC" w14:textId="03B1BE88" w:rsidR="00FA4123" w:rsidRDefault="00FA4123" w:rsidP="00FA4123">
      <w:pPr>
        <w:numPr>
          <w:ilvl w:val="8"/>
          <w:numId w:val="32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Data Loading</w:t>
      </w:r>
      <w:r>
        <w:rPr>
          <w:rFonts w:ascii="AppleSystemUIFont" w:hAnsi="AppleSystemUIFont" w:cs="AppleSystemUIFont"/>
          <w:sz w:val="26"/>
          <w:szCs w:val="26"/>
          <w:lang w:val="en-GB"/>
        </w:rPr>
        <w:t>: Initiated the process by importing the social network's friendship data via Google Drive into Spark.</w:t>
      </w:r>
    </w:p>
    <w:p w14:paraId="4E55889A" w14:textId="0CBDF2FA" w:rsidR="00FA4123" w:rsidRDefault="00FA4123" w:rsidP="00FA4123">
      <w:pPr>
        <w:numPr>
          <w:ilvl w:val="8"/>
          <w:numId w:val="32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Data Structuring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: Structured the data into RDD to effectively represent the relationships between users and manipulating of data via Transformations (map,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groupByKey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filter, and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reduceByKey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etc).</w:t>
      </w:r>
    </w:p>
    <w:p w14:paraId="426660A6" w14:textId="5358F325" w:rsidR="00FA4123" w:rsidRDefault="00FA4123" w:rsidP="00FA4123">
      <w:pPr>
        <w:numPr>
          <w:ilvl w:val="8"/>
          <w:numId w:val="32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User Relationship Analysis</w:t>
      </w:r>
      <w:r>
        <w:rPr>
          <w:rFonts w:ascii="AppleSystemUIFont" w:hAnsi="AppleSystemUIFont" w:cs="AppleSystemUIFont"/>
          <w:sz w:val="26"/>
          <w:szCs w:val="26"/>
          <w:lang w:val="en-GB"/>
        </w:rPr>
        <w:t>: My approach involved in-depth analysis of user relationships to differentiate between direct friends and potential new connections.</w:t>
      </w:r>
    </w:p>
    <w:p w14:paraId="6C969EF0" w14:textId="1498C408" w:rsidR="00FA4123" w:rsidRDefault="00FA4123" w:rsidP="00FA4123">
      <w:pPr>
        <w:numPr>
          <w:ilvl w:val="8"/>
          <w:numId w:val="32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Recommendation Generation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: Calculate connections between users by analysing both direct friends and pairs of friends, while tracking mutual friend connections and generated personalized recommendations based on their strength. </w:t>
      </w:r>
    </w:p>
    <w:p w14:paraId="74D30BFE" w14:textId="77777777" w:rsidR="00FA4123" w:rsidRDefault="00FA4123" w:rsidP="00FA4123">
      <w:pPr>
        <w:autoSpaceDE w:val="0"/>
        <w:autoSpaceDN w:val="0"/>
        <w:adjustRightInd w:val="0"/>
        <w:spacing w:after="0" w:line="240" w:lineRule="auto"/>
        <w:ind w:left="36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981C573" w14:textId="7186A809" w:rsidR="00FA4123" w:rsidRDefault="00FA4123" w:rsidP="00FA412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04B0F44" w14:textId="77777777" w:rsidR="001E0AA5" w:rsidRDefault="001E0AA5" w:rsidP="00FA412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20705CC" w14:textId="2478F2C3" w:rsidR="001E0AA5" w:rsidRDefault="001E0AA5" w:rsidP="00FA412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noProof/>
          <w:sz w:val="26"/>
          <w:szCs w:val="26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3E0A66" wp14:editId="7F042164">
                <wp:simplePos x="0" y="0"/>
                <wp:positionH relativeFrom="column">
                  <wp:posOffset>3507798</wp:posOffset>
                </wp:positionH>
                <wp:positionV relativeFrom="paragraph">
                  <wp:posOffset>149225</wp:posOffset>
                </wp:positionV>
                <wp:extent cx="1005840" cy="577907"/>
                <wp:effectExtent l="12700" t="12700" r="22860" b="19050"/>
                <wp:wrapNone/>
                <wp:docPr id="524664382" name="Extrac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577907"/>
                        </a:xfrm>
                        <a:prstGeom prst="flowChartExtra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7322D0" w14:textId="70E32E20" w:rsidR="001E0AA5" w:rsidRPr="001E0AA5" w:rsidRDefault="001E0AA5" w:rsidP="001E0AA5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en-GB"/>
                              </w:rPr>
                            </w:pPr>
                            <w:r w:rsidRPr="001E0AA5">
                              <w:rPr>
                                <w:sz w:val="10"/>
                                <w:szCs w:val="10"/>
                                <w:lang w:val="en-GB"/>
                              </w:rPr>
                              <w:t>Rec Generator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3E0A66"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Extract 11" o:spid="_x0000_s1026" type="#_x0000_t127" style="position:absolute;margin-left:276.2pt;margin-top:11.75pt;width:79.2pt;height:45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" fillcolor="#d86b77 [1941]" strokecolor="#773f04 [1604]" strokeweight="1pt">
                <v:textbox>
                  <w:txbxContent>
                    <w:p w14:paraId="007322D0" w14:textId="70E32E20" w:rsidR="001E0AA5" w:rsidRPr="001E0AA5" w:rsidRDefault="001E0AA5" w:rsidP="001E0AA5">
                      <w:pPr>
                        <w:jc w:val="center"/>
                        <w:rPr>
                          <w:sz w:val="10"/>
                          <w:szCs w:val="10"/>
                          <w:lang w:val="en-GB"/>
                        </w:rPr>
                      </w:pPr>
                      <w:r w:rsidRPr="001E0AA5">
                        <w:rPr>
                          <w:sz w:val="10"/>
                          <w:szCs w:val="10"/>
                          <w:lang w:val="en-GB"/>
                        </w:rPr>
                        <w:t>Rec Generator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ppleSystemUIFont" w:hAnsi="AppleSystemUIFont" w:cs="AppleSystemUIFont"/>
          <w:noProof/>
          <w:sz w:val="26"/>
          <w:szCs w:val="26"/>
          <w:lang w:val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CA2070" wp14:editId="3028763C">
                <wp:simplePos x="0" y="0"/>
                <wp:positionH relativeFrom="column">
                  <wp:posOffset>2894965</wp:posOffset>
                </wp:positionH>
                <wp:positionV relativeFrom="paragraph">
                  <wp:posOffset>-596784</wp:posOffset>
                </wp:positionV>
                <wp:extent cx="540327" cy="481965"/>
                <wp:effectExtent l="0" t="0" r="19050" b="13335"/>
                <wp:wrapNone/>
                <wp:docPr id="99673236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27" cy="48196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F89655" w14:textId="53C75A19" w:rsidR="001E0AA5" w:rsidRPr="001E0AA5" w:rsidRDefault="001E0AA5" w:rsidP="001E0AA5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en-GB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n-GB"/>
                              </w:rPr>
                              <w:t>Generate</w:t>
                            </w:r>
                            <w:r w:rsidRPr="001E0AA5">
                              <w:rPr>
                                <w:sz w:val="10"/>
                                <w:szCs w:val="10"/>
                                <w:lang w:val="en-GB"/>
                              </w:rPr>
                              <w:t xml:space="preserve"> Connections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CA2070" id="Rectangle 4" o:spid="_x0000_s1027" style="position:absolute;margin-left:227.95pt;margin-top:-47pt;width:42.55pt;height:37.9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" fillcolor="#d9c19b [1945]" strokecolor="#773f04 [1604]" strokeweight="1pt">
                <v:textbox>
                  <w:txbxContent>
                    <w:p w14:paraId="73F89655" w14:textId="53C75A19" w:rsidR="001E0AA5" w:rsidRPr="001E0AA5" w:rsidRDefault="001E0AA5" w:rsidP="001E0AA5">
                      <w:pPr>
                        <w:jc w:val="center"/>
                        <w:rPr>
                          <w:sz w:val="10"/>
                          <w:szCs w:val="10"/>
                          <w:lang w:val="en-GB"/>
                        </w:rPr>
                      </w:pPr>
                      <w:r>
                        <w:rPr>
                          <w:sz w:val="10"/>
                          <w:szCs w:val="10"/>
                          <w:lang w:val="en-GB"/>
                        </w:rPr>
                        <w:t>Generate</w:t>
                      </w:r>
                      <w:r w:rsidRPr="001E0AA5">
                        <w:rPr>
                          <w:sz w:val="10"/>
                          <w:szCs w:val="10"/>
                          <w:lang w:val="en-GB"/>
                        </w:rPr>
                        <w:t xml:space="preserve"> Connections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ppleSystemUIFont" w:hAnsi="AppleSystemUIFont" w:cs="AppleSystemUIFont"/>
          <w:noProof/>
          <w:sz w:val="26"/>
          <w:szCs w:val="26"/>
          <w:lang w:val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C741CA" wp14:editId="1FD4575E">
                <wp:simplePos x="0" y="0"/>
                <wp:positionH relativeFrom="column">
                  <wp:posOffset>3792855</wp:posOffset>
                </wp:positionH>
                <wp:positionV relativeFrom="paragraph">
                  <wp:posOffset>-571442</wp:posOffset>
                </wp:positionV>
                <wp:extent cx="540327" cy="481965"/>
                <wp:effectExtent l="0" t="0" r="19050" b="13335"/>
                <wp:wrapNone/>
                <wp:docPr id="32823878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27" cy="48196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81F2F6" w14:textId="7135615B" w:rsidR="001E0AA5" w:rsidRPr="001E0AA5" w:rsidRDefault="001E0AA5" w:rsidP="001E0AA5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en-GB"/>
                              </w:rPr>
                            </w:pPr>
                            <w:r w:rsidRPr="001E0AA5">
                              <w:rPr>
                                <w:sz w:val="10"/>
                                <w:szCs w:val="10"/>
                                <w:lang w:val="en-GB"/>
                              </w:rPr>
                              <w:t>Group Connections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C741CA" id="_x0000_s1028" style="position:absolute;margin-left:298.65pt;margin-top:-45pt;width:42.55pt;height:37.9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" fillcolor="#d9c19b [1945]" strokecolor="#773f04 [1604]" strokeweight="1pt">
                <v:textbox>
                  <w:txbxContent>
                    <w:p w14:paraId="3F81F2F6" w14:textId="7135615B" w:rsidR="001E0AA5" w:rsidRPr="001E0AA5" w:rsidRDefault="001E0AA5" w:rsidP="001E0AA5">
                      <w:pPr>
                        <w:jc w:val="center"/>
                        <w:rPr>
                          <w:sz w:val="10"/>
                          <w:szCs w:val="10"/>
                          <w:lang w:val="en-GB"/>
                        </w:rPr>
                      </w:pPr>
                      <w:r w:rsidRPr="001E0AA5">
                        <w:rPr>
                          <w:sz w:val="10"/>
                          <w:szCs w:val="10"/>
                          <w:lang w:val="en-GB"/>
                        </w:rPr>
                        <w:t>Group Connections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ppleSystemUIFont" w:hAnsi="AppleSystemUIFont" w:cs="AppleSystemUIFont"/>
          <w:noProof/>
          <w:sz w:val="26"/>
          <w:szCs w:val="26"/>
          <w:lang w:val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F57048" wp14:editId="305C0F77">
                <wp:simplePos x="0" y="0"/>
                <wp:positionH relativeFrom="column">
                  <wp:posOffset>1536181</wp:posOffset>
                </wp:positionH>
                <wp:positionV relativeFrom="paragraph">
                  <wp:posOffset>-376728</wp:posOffset>
                </wp:positionV>
                <wp:extent cx="282980" cy="0"/>
                <wp:effectExtent l="0" t="50800" r="0" b="76200"/>
                <wp:wrapNone/>
                <wp:docPr id="175949840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9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B7C1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20.95pt;margin-top:-29.65pt;width:22.3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" strokecolor="#f07f09 [3204]" strokeweight=".5pt">
                <v:stroke endarrow="block" joinstyle="miter"/>
              </v:shape>
            </w:pict>
          </mc:Fallback>
        </mc:AlternateContent>
      </w:r>
      <w:r>
        <w:rPr>
          <w:rFonts w:ascii="AppleSystemUIFont" w:hAnsi="AppleSystemUIFont" w:cs="AppleSystemUIFont"/>
          <w:noProof/>
          <w:sz w:val="26"/>
          <w:szCs w:val="26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5C8A30" wp14:editId="0386251D">
                <wp:simplePos x="0" y="0"/>
                <wp:positionH relativeFrom="column">
                  <wp:posOffset>897255</wp:posOffset>
                </wp:positionH>
                <wp:positionV relativeFrom="paragraph">
                  <wp:posOffset>-614045</wp:posOffset>
                </wp:positionV>
                <wp:extent cx="589915" cy="481965"/>
                <wp:effectExtent l="0" t="0" r="6985" b="13335"/>
                <wp:wrapNone/>
                <wp:docPr id="793235954" name="Ca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915" cy="48196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899364" w14:textId="5D58FEBA" w:rsidR="001E0AA5" w:rsidRPr="001E0AA5" w:rsidRDefault="001E0AA5" w:rsidP="001E0AA5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1E0AA5">
                              <w:rPr>
                                <w:sz w:val="12"/>
                                <w:szCs w:val="12"/>
                                <w:lang w:val="en-GB"/>
                              </w:rPr>
                              <w:t>Data Ingestion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5C8A30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3" o:spid="_x0000_s1029" type="#_x0000_t22" style="position:absolute;margin-left:70.65pt;margin-top:-48.35pt;width:46.45pt;height:37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" fillcolor="#f07f09 [3204]" strokecolor="#773f04 [1604]" strokeweight="1pt">
                <v:stroke joinstyle="miter"/>
                <v:textbox>
                  <w:txbxContent>
                    <w:p w14:paraId="69899364" w14:textId="5D58FEBA" w:rsidR="001E0AA5" w:rsidRPr="001E0AA5" w:rsidRDefault="001E0AA5" w:rsidP="001E0AA5">
                      <w:pPr>
                        <w:jc w:val="center"/>
                        <w:rPr>
                          <w:sz w:val="12"/>
                          <w:szCs w:val="12"/>
                          <w:lang w:val="en-GB"/>
                        </w:rPr>
                      </w:pPr>
                      <w:r w:rsidRPr="001E0AA5">
                        <w:rPr>
                          <w:sz w:val="12"/>
                          <w:szCs w:val="12"/>
                          <w:lang w:val="en-GB"/>
                        </w:rPr>
                        <w:t>Data Ingestion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ppleSystemUIFont" w:hAnsi="AppleSystemUIFont" w:cs="AppleSystemUIFont"/>
          <w:noProof/>
          <w:sz w:val="26"/>
          <w:szCs w:val="26"/>
          <w:lang w:val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D010D6" wp14:editId="3848CA80">
                <wp:simplePos x="0" y="0"/>
                <wp:positionH relativeFrom="column">
                  <wp:posOffset>1816562</wp:posOffset>
                </wp:positionH>
                <wp:positionV relativeFrom="paragraph">
                  <wp:posOffset>-574098</wp:posOffset>
                </wp:positionV>
                <wp:extent cx="793635" cy="382386"/>
                <wp:effectExtent l="12700" t="0" r="19685" b="11430"/>
                <wp:wrapNone/>
                <wp:docPr id="137373994" name="Preparat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635" cy="382386"/>
                        </a:xfrm>
                        <a:prstGeom prst="flowChartPreparation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EB07E" w14:textId="77777777" w:rsidR="001E0AA5" w:rsidRPr="001E0AA5" w:rsidRDefault="001E0AA5" w:rsidP="001E0AA5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1E0AA5">
                              <w:rPr>
                                <w:sz w:val="12"/>
                                <w:szCs w:val="12"/>
                                <w:lang w:val="en-GB"/>
                              </w:rPr>
                              <w:t>User Analysis</w:t>
                            </w:r>
                          </w:p>
                          <w:p w14:paraId="535E2545" w14:textId="77777777" w:rsidR="001E0AA5" w:rsidRDefault="001E0AA5" w:rsidP="001E0AA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9D010D6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Preparation 9" o:spid="_x0000_s1030" type="#_x0000_t117" style="position:absolute;margin-left:143.05pt;margin-top:-45.2pt;width:62.5pt;height:30.1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" fillcolor="#89c2e5 [1302]" strokecolor="#773f04 [1604]" strokeweight="1pt">
                <v:textbox>
                  <w:txbxContent>
                    <w:p w14:paraId="752EB07E" w14:textId="77777777" w:rsidR="001E0AA5" w:rsidRPr="001E0AA5" w:rsidRDefault="001E0AA5" w:rsidP="001E0AA5">
                      <w:pPr>
                        <w:jc w:val="center"/>
                        <w:rPr>
                          <w:sz w:val="12"/>
                          <w:szCs w:val="12"/>
                          <w:lang w:val="en-GB"/>
                        </w:rPr>
                      </w:pPr>
                      <w:r w:rsidRPr="001E0AA5">
                        <w:rPr>
                          <w:sz w:val="12"/>
                          <w:szCs w:val="12"/>
                          <w:lang w:val="en-GB"/>
                        </w:rPr>
                        <w:t>User Analysis</w:t>
                      </w:r>
                    </w:p>
                    <w:p w14:paraId="535E2545" w14:textId="77777777" w:rsidR="001E0AA5" w:rsidRDefault="001E0AA5" w:rsidP="001E0AA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ppleSystemUIFont" w:hAnsi="AppleSystemUIFont" w:cs="AppleSystemUIFont"/>
          <w:noProof/>
          <w:sz w:val="26"/>
          <w:szCs w:val="26"/>
          <w:lang w:val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09D031" wp14:editId="147EA181">
                <wp:simplePos x="0" y="0"/>
                <wp:positionH relativeFrom="column">
                  <wp:posOffset>5120640</wp:posOffset>
                </wp:positionH>
                <wp:positionV relativeFrom="paragraph">
                  <wp:posOffset>-141490</wp:posOffset>
                </wp:positionV>
                <wp:extent cx="0" cy="291119"/>
                <wp:effectExtent l="50800" t="0" r="50800" b="39370"/>
                <wp:wrapNone/>
                <wp:docPr id="582893181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11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B1CC49" id="Straight Arrow Connector 8" o:spid="_x0000_s1026" type="#_x0000_t32" style="position:absolute;margin-left:403.2pt;margin-top:-11.15pt;width:0;height:22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" strokecolor="#f07f09 [3204]" strokeweight=".5pt">
                <v:stroke endarrow="block" joinstyle="miter"/>
              </v:shape>
            </w:pict>
          </mc:Fallback>
        </mc:AlternateContent>
      </w:r>
      <w:r>
        <w:rPr>
          <w:rFonts w:ascii="AppleSystemUIFont" w:hAnsi="AppleSystemUIFont" w:cs="AppleSystemUIFont"/>
          <w:noProof/>
          <w:sz w:val="26"/>
          <w:szCs w:val="26"/>
          <w:lang w:val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DDFF23" wp14:editId="622878F6">
                <wp:simplePos x="0" y="0"/>
                <wp:positionH relativeFrom="column">
                  <wp:posOffset>4704080</wp:posOffset>
                </wp:positionH>
                <wp:positionV relativeFrom="paragraph">
                  <wp:posOffset>-589222</wp:posOffset>
                </wp:positionV>
                <wp:extent cx="868450" cy="398780"/>
                <wp:effectExtent l="12700" t="0" r="20955" b="7620"/>
                <wp:wrapNone/>
                <wp:docPr id="959097374" name="Manual Operat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450" cy="398780"/>
                        </a:xfrm>
                        <a:prstGeom prst="flowChartManualOperation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EAB0DC" w14:textId="7120F191" w:rsidR="001E0AA5" w:rsidRPr="001E0AA5" w:rsidRDefault="001E0AA5" w:rsidP="001E0AA5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en-GB"/>
                              </w:rPr>
                            </w:pPr>
                            <w:r w:rsidRPr="001E0AA5">
                              <w:rPr>
                                <w:sz w:val="10"/>
                                <w:szCs w:val="10"/>
                                <w:lang w:val="en-GB"/>
                              </w:rPr>
                              <w:t>Filter &amp; Sum Connections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DDFF23" id="_x0000_t119" coordsize="21600,21600" o:spt="119" path="m,l21600,,17240,21600r-12880,xe">
                <v:stroke joinstyle="miter"/>
                <v:path gradientshapeok="t" o:connecttype="custom" o:connectlocs="10800,0;2180,10800;10800,21600;19420,10800" textboxrect="4321,0,17204,21600"/>
              </v:shapetype>
              <v:shape id="Manual Operation 7" o:spid="_x0000_s1031" type="#_x0000_t119" style="position:absolute;margin-left:370.4pt;margin-top:-46.4pt;width:68.4pt;height:31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" fillcolor="#ccc [831]" strokecolor="#773f04 [1604]" strokeweight="1pt">
                <v:textbox>
                  <w:txbxContent>
                    <w:p w14:paraId="3DEAB0DC" w14:textId="7120F191" w:rsidR="001E0AA5" w:rsidRPr="001E0AA5" w:rsidRDefault="001E0AA5" w:rsidP="001E0AA5">
                      <w:pPr>
                        <w:jc w:val="center"/>
                        <w:rPr>
                          <w:sz w:val="10"/>
                          <w:szCs w:val="10"/>
                          <w:lang w:val="en-GB"/>
                        </w:rPr>
                      </w:pPr>
                      <w:r w:rsidRPr="001E0AA5">
                        <w:rPr>
                          <w:sz w:val="10"/>
                          <w:szCs w:val="10"/>
                          <w:lang w:val="en-GB"/>
                        </w:rPr>
                        <w:t>Filter &amp; Sum Connections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ppleSystemUIFont" w:hAnsi="AppleSystemUIFont" w:cs="AppleSystemUIFont"/>
          <w:noProof/>
          <w:sz w:val="26"/>
          <w:szCs w:val="26"/>
          <w:lang w:val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28422D" wp14:editId="6044EB38">
                <wp:simplePos x="0" y="0"/>
                <wp:positionH relativeFrom="column">
                  <wp:posOffset>4433223</wp:posOffset>
                </wp:positionH>
                <wp:positionV relativeFrom="paragraph">
                  <wp:posOffset>-335915</wp:posOffset>
                </wp:positionV>
                <wp:extent cx="282575" cy="0"/>
                <wp:effectExtent l="0" t="50800" r="0" b="76200"/>
                <wp:wrapNone/>
                <wp:docPr id="113199427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BF4374" id="Straight Arrow Connector 2" o:spid="_x0000_s1026" type="#_x0000_t32" style="position:absolute;margin-left:349.05pt;margin-top:-26.45pt;width:22.2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" strokecolor="#f07f09 [3204]" strokeweight=".5pt">
                <v:stroke endarrow="block" joinstyle="miter"/>
              </v:shape>
            </w:pict>
          </mc:Fallback>
        </mc:AlternateContent>
      </w:r>
      <w:r>
        <w:rPr>
          <w:rFonts w:ascii="AppleSystemUIFont" w:hAnsi="AppleSystemUIFont" w:cs="AppleSystemUIFont"/>
          <w:noProof/>
          <w:sz w:val="26"/>
          <w:szCs w:val="26"/>
          <w:lang w:val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3A1663" wp14:editId="14A28704">
                <wp:simplePos x="0" y="0"/>
                <wp:positionH relativeFrom="column">
                  <wp:posOffset>3510338</wp:posOffset>
                </wp:positionH>
                <wp:positionV relativeFrom="paragraph">
                  <wp:posOffset>-352425</wp:posOffset>
                </wp:positionV>
                <wp:extent cx="282575" cy="0"/>
                <wp:effectExtent l="0" t="50800" r="0" b="76200"/>
                <wp:wrapNone/>
                <wp:docPr id="119067196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2C2287" id="Straight Arrow Connector 2" o:spid="_x0000_s1026" type="#_x0000_t32" style="position:absolute;margin-left:276.4pt;margin-top:-27.75pt;width:22.2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" strokecolor="#f07f09 [3204]" strokeweight=".5pt">
                <v:stroke endarrow="block" joinstyle="miter"/>
              </v:shape>
            </w:pict>
          </mc:Fallback>
        </mc:AlternateContent>
      </w:r>
      <w:r>
        <w:rPr>
          <w:rFonts w:ascii="AppleSystemUIFont" w:hAnsi="AppleSystemUIFont" w:cs="AppleSystemUIFont"/>
          <w:noProof/>
          <w:sz w:val="26"/>
          <w:szCs w:val="26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32A67F" wp14:editId="3A2264F8">
                <wp:simplePos x="0" y="0"/>
                <wp:positionH relativeFrom="column">
                  <wp:posOffset>-62230</wp:posOffset>
                </wp:positionH>
                <wp:positionV relativeFrom="paragraph">
                  <wp:posOffset>-605386</wp:posOffset>
                </wp:positionV>
                <wp:extent cx="677257" cy="399011"/>
                <wp:effectExtent l="12700" t="0" r="21590" b="7620"/>
                <wp:wrapNone/>
                <wp:docPr id="1272583787" name="Parallelogra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257" cy="399011"/>
                        </a:xfrm>
                        <a:prstGeom prst="parallelogram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77CE9A" w14:textId="25758B3B" w:rsidR="001E0AA5" w:rsidRPr="001E0AA5" w:rsidRDefault="001E0AA5" w:rsidP="001E0AA5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1E0AA5">
                              <w:rPr>
                                <w:sz w:val="12"/>
                                <w:szCs w:val="12"/>
                                <w:lang w:val="en-GB"/>
                              </w:rPr>
                              <w:t>Initialize Spark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32A67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" o:spid="_x0000_s1032" type="#_x0000_t7" style="position:absolute;margin-left:-4.9pt;margin-top:-47.65pt;width:53.35pt;height:3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" adj="3181" fillcolor="#b3d5ab [1303]" strokecolor="#773f04 [1604]" strokeweight="1pt">
                <v:textbox>
                  <w:txbxContent>
                    <w:p w14:paraId="6277CE9A" w14:textId="25758B3B" w:rsidR="001E0AA5" w:rsidRPr="001E0AA5" w:rsidRDefault="001E0AA5" w:rsidP="001E0AA5">
                      <w:pPr>
                        <w:jc w:val="center"/>
                        <w:rPr>
                          <w:sz w:val="12"/>
                          <w:szCs w:val="12"/>
                          <w:lang w:val="en-GB"/>
                        </w:rPr>
                      </w:pPr>
                      <w:r w:rsidRPr="001E0AA5">
                        <w:rPr>
                          <w:sz w:val="12"/>
                          <w:szCs w:val="12"/>
                          <w:lang w:val="en-GB"/>
                        </w:rPr>
                        <w:t>Initialize Spark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ppleSystemUIFont" w:hAnsi="AppleSystemUIFont" w:cs="AppleSystemUIFont"/>
          <w:noProof/>
          <w:sz w:val="26"/>
          <w:szCs w:val="26"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9C4DA7" wp14:editId="548840A1">
                <wp:simplePos x="0" y="0"/>
                <wp:positionH relativeFrom="column">
                  <wp:posOffset>2546638</wp:posOffset>
                </wp:positionH>
                <wp:positionV relativeFrom="paragraph">
                  <wp:posOffset>-352310</wp:posOffset>
                </wp:positionV>
                <wp:extent cx="282980" cy="0"/>
                <wp:effectExtent l="0" t="50800" r="0" b="76200"/>
                <wp:wrapNone/>
                <wp:docPr id="204657695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9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D3D5F" id="Straight Arrow Connector 2" o:spid="_x0000_s1026" type="#_x0000_t32" style="position:absolute;margin-left:200.5pt;margin-top:-27.75pt;width:22.3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" strokecolor="#f07f09 [3204]" strokeweight=".5pt">
                <v:stroke endarrow="block" joinstyle="miter"/>
              </v:shape>
            </w:pict>
          </mc:Fallback>
        </mc:AlternateContent>
      </w:r>
      <w:r>
        <w:rPr>
          <w:rFonts w:ascii="AppleSystemUIFont" w:hAnsi="AppleSystemUIFont" w:cs="AppleSystemUIFont"/>
          <w:noProof/>
          <w:sz w:val="26"/>
          <w:szCs w:val="26"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E02DF9" wp14:editId="0A2445B8">
                <wp:simplePos x="0" y="0"/>
                <wp:positionH relativeFrom="column">
                  <wp:posOffset>614795</wp:posOffset>
                </wp:positionH>
                <wp:positionV relativeFrom="paragraph">
                  <wp:posOffset>-415636</wp:posOffset>
                </wp:positionV>
                <wp:extent cx="282980" cy="0"/>
                <wp:effectExtent l="0" t="50800" r="0" b="76200"/>
                <wp:wrapNone/>
                <wp:docPr id="67574062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9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87974A" id="Straight Arrow Connector 2" o:spid="_x0000_s1026" type="#_x0000_t32" style="position:absolute;margin-left:48.4pt;margin-top:-32.75pt;width:22.3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" strokecolor="#f07f09 [3204]" strokeweight=".5pt">
                <v:stroke endarrow="block" joinstyle="miter"/>
              </v:shape>
            </w:pict>
          </mc:Fallback>
        </mc:AlternateContent>
      </w:r>
    </w:p>
    <w:p w14:paraId="589F6259" w14:textId="2FDFC40C" w:rsidR="001E0AA5" w:rsidRDefault="001E0AA5" w:rsidP="00FA412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noProof/>
          <w:sz w:val="26"/>
          <w:szCs w:val="26"/>
          <w:lang w:val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70CB4A" wp14:editId="42BF1847">
                <wp:simplePos x="0" y="0"/>
                <wp:positionH relativeFrom="column">
                  <wp:posOffset>1445837</wp:posOffset>
                </wp:positionH>
                <wp:positionV relativeFrom="paragraph">
                  <wp:posOffset>39890</wp:posOffset>
                </wp:positionV>
                <wp:extent cx="723265" cy="482485"/>
                <wp:effectExtent l="12700" t="0" r="26035" b="13335"/>
                <wp:wrapNone/>
                <wp:docPr id="167176581" name="Da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265" cy="482485"/>
                        </a:xfrm>
                        <a:prstGeom prst="flowChartInputOutpu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464483" w14:textId="621CD41E" w:rsidR="001E0AA5" w:rsidRPr="001E0AA5" w:rsidRDefault="001E0AA5" w:rsidP="001E0AA5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1E0AA5">
                              <w:rPr>
                                <w:sz w:val="12"/>
                                <w:szCs w:val="12"/>
                                <w:lang w:val="en-GB"/>
                              </w:rPr>
                              <w:t>Data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70CB4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a 13" o:spid="_x0000_s1033" type="#_x0000_t111" style="position:absolute;margin-left:113.85pt;margin-top:3.15pt;width:56.95pt;height:3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" fillcolor="#9f87b7 [1944]" strokecolor="#773f04 [1604]" strokeweight="1pt">
                <v:textbox>
                  <w:txbxContent>
                    <w:p w14:paraId="20464483" w14:textId="621CD41E" w:rsidR="001E0AA5" w:rsidRPr="001E0AA5" w:rsidRDefault="001E0AA5" w:rsidP="001E0AA5">
                      <w:pPr>
                        <w:jc w:val="center"/>
                        <w:rPr>
                          <w:sz w:val="12"/>
                          <w:szCs w:val="12"/>
                          <w:lang w:val="en-GB"/>
                        </w:rPr>
                      </w:pPr>
                      <w:r w:rsidRPr="001E0AA5">
                        <w:rPr>
                          <w:sz w:val="12"/>
                          <w:szCs w:val="12"/>
                          <w:lang w:val="en-GB"/>
                        </w:rPr>
                        <w:t>Data Output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ppleSystemUIFont" w:hAnsi="AppleSystemUIFont" w:cs="AppleSystemUIFont"/>
          <w:noProof/>
          <w:sz w:val="26"/>
          <w:szCs w:val="26"/>
          <w:lang w:val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76D153" wp14:editId="7D42F615">
                <wp:simplePos x="0" y="0"/>
                <wp:positionH relativeFrom="column">
                  <wp:posOffset>2728942</wp:posOffset>
                </wp:positionH>
                <wp:positionV relativeFrom="paragraph">
                  <wp:posOffset>42661</wp:posOffset>
                </wp:positionV>
                <wp:extent cx="540327" cy="481965"/>
                <wp:effectExtent l="0" t="0" r="19050" b="13335"/>
                <wp:wrapNone/>
                <wp:docPr id="74748364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27" cy="48196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DDE3A8" w14:textId="0385537A" w:rsidR="001E0AA5" w:rsidRPr="001E0AA5" w:rsidRDefault="001E0AA5" w:rsidP="001E0AA5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en-GB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n-GB"/>
                              </w:rPr>
                              <w:t>Sort Rec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76D153" id="_x0000_s1034" style="position:absolute;margin-left:214.9pt;margin-top:3.35pt;width:42.55pt;height:37.9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" fillcolor="#d9c19b [1945]" strokecolor="#773f04 [1604]" strokeweight="1pt">
                <v:textbox>
                  <w:txbxContent>
                    <w:p w14:paraId="73DDE3A8" w14:textId="0385537A" w:rsidR="001E0AA5" w:rsidRPr="001E0AA5" w:rsidRDefault="001E0AA5" w:rsidP="001E0AA5">
                      <w:pPr>
                        <w:jc w:val="center"/>
                        <w:rPr>
                          <w:sz w:val="10"/>
                          <w:szCs w:val="10"/>
                          <w:lang w:val="en-GB"/>
                        </w:rPr>
                      </w:pPr>
                      <w:r>
                        <w:rPr>
                          <w:sz w:val="10"/>
                          <w:szCs w:val="10"/>
                          <w:lang w:val="en-GB"/>
                        </w:rPr>
                        <w:t>Sort Rec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ppleSystemUIFont" w:hAnsi="AppleSystemUIFont" w:cs="AppleSystemUIFont"/>
          <w:noProof/>
          <w:sz w:val="26"/>
          <w:szCs w:val="26"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1FDC65" wp14:editId="74B3402A">
                <wp:simplePos x="0" y="0"/>
                <wp:positionH relativeFrom="column">
                  <wp:posOffset>4902258</wp:posOffset>
                </wp:positionH>
                <wp:positionV relativeFrom="paragraph">
                  <wp:posOffset>39370</wp:posOffset>
                </wp:positionV>
                <wp:extent cx="540327" cy="481965"/>
                <wp:effectExtent l="0" t="0" r="19050" b="13335"/>
                <wp:wrapNone/>
                <wp:docPr id="209000600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27" cy="48196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9CBC30" w14:textId="567184CF" w:rsidR="001E0AA5" w:rsidRPr="001E0AA5" w:rsidRDefault="001E0AA5" w:rsidP="001E0AA5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en-GB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n-GB"/>
                              </w:rPr>
                              <w:t>Transform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1FDC65" id="_x0000_s1035" style="position:absolute;margin-left:386pt;margin-top:3.1pt;width:42.55pt;height:37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" fillcolor="#d9c19b [1945]" strokecolor="#773f04 [1604]" strokeweight="1pt">
                <v:textbox>
                  <w:txbxContent>
                    <w:p w14:paraId="769CBC30" w14:textId="567184CF" w:rsidR="001E0AA5" w:rsidRPr="001E0AA5" w:rsidRDefault="001E0AA5" w:rsidP="001E0AA5">
                      <w:pPr>
                        <w:jc w:val="center"/>
                        <w:rPr>
                          <w:sz w:val="10"/>
                          <w:szCs w:val="10"/>
                          <w:lang w:val="en-GB"/>
                        </w:rPr>
                      </w:pPr>
                      <w:r>
                        <w:rPr>
                          <w:sz w:val="10"/>
                          <w:szCs w:val="10"/>
                          <w:lang w:val="en-GB"/>
                        </w:rPr>
                        <w:t>Transform Data</w:t>
                      </w:r>
                    </w:p>
                  </w:txbxContent>
                </v:textbox>
              </v:rect>
            </w:pict>
          </mc:Fallback>
        </mc:AlternateContent>
      </w:r>
    </w:p>
    <w:p w14:paraId="519373D5" w14:textId="222E394C" w:rsidR="001E0AA5" w:rsidRDefault="001E0AA5" w:rsidP="00FA412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noProof/>
          <w:sz w:val="26"/>
          <w:szCs w:val="26"/>
          <w:lang w:val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258DEAA" wp14:editId="6E61150C">
                <wp:simplePos x="0" y="0"/>
                <wp:positionH relativeFrom="column">
                  <wp:posOffset>2230120</wp:posOffset>
                </wp:positionH>
                <wp:positionV relativeFrom="paragraph">
                  <wp:posOffset>74930</wp:posOffset>
                </wp:positionV>
                <wp:extent cx="382385" cy="0"/>
                <wp:effectExtent l="0" t="50800" r="0" b="76200"/>
                <wp:wrapNone/>
                <wp:docPr id="1204573746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3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4B36A7" id="Straight Arrow Connector 12" o:spid="_x0000_s1026" type="#_x0000_t32" style="position:absolute;margin-left:175.6pt;margin-top:5.9pt;width:30.1pt;height:0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" strokecolor="#f07f09 [3204]" strokeweight=".5pt">
                <v:stroke endarrow="block" joinstyle="miter"/>
              </v:shape>
            </w:pict>
          </mc:Fallback>
        </mc:AlternateContent>
      </w:r>
      <w:r>
        <w:rPr>
          <w:rFonts w:ascii="AppleSystemUIFont" w:hAnsi="AppleSystemUIFont" w:cs="AppleSystemUIFont"/>
          <w:noProof/>
          <w:sz w:val="26"/>
          <w:szCs w:val="26"/>
          <w:lang w:val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927C66" wp14:editId="289BD4E4">
                <wp:simplePos x="0" y="0"/>
                <wp:positionH relativeFrom="column">
                  <wp:posOffset>3296862</wp:posOffset>
                </wp:positionH>
                <wp:positionV relativeFrom="paragraph">
                  <wp:posOffset>57150</wp:posOffset>
                </wp:positionV>
                <wp:extent cx="382385" cy="0"/>
                <wp:effectExtent l="0" t="50800" r="0" b="76200"/>
                <wp:wrapNone/>
                <wp:docPr id="553288424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3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1A6A76" id="Straight Arrow Connector 12" o:spid="_x0000_s1026" type="#_x0000_t32" style="position:absolute;margin-left:259.6pt;margin-top:4.5pt;width:30.1pt;height:0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" strokecolor="#f07f09 [3204]" strokeweight=".5pt">
                <v:stroke endarrow="block" joinstyle="miter"/>
              </v:shape>
            </w:pict>
          </mc:Fallback>
        </mc:AlternateContent>
      </w:r>
      <w:r>
        <w:rPr>
          <w:rFonts w:ascii="AppleSystemUIFont" w:hAnsi="AppleSystemUIFont" w:cs="AppleSystemUIFont"/>
          <w:noProof/>
          <w:sz w:val="26"/>
          <w:szCs w:val="26"/>
          <w:lang w:val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D3FABD" wp14:editId="1ACD5519">
                <wp:simplePos x="0" y="0"/>
                <wp:positionH relativeFrom="column">
                  <wp:posOffset>4430684</wp:posOffset>
                </wp:positionH>
                <wp:positionV relativeFrom="paragraph">
                  <wp:posOffset>53975</wp:posOffset>
                </wp:positionV>
                <wp:extent cx="382385" cy="0"/>
                <wp:effectExtent l="0" t="50800" r="0" b="76200"/>
                <wp:wrapNone/>
                <wp:docPr id="1531234901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3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A0E32E" id="Straight Arrow Connector 12" o:spid="_x0000_s1026" type="#_x0000_t32" style="position:absolute;margin-left:348.85pt;margin-top:4.25pt;width:30.1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" strokecolor="#f07f09 [3204]" strokeweight=".5pt">
                <v:stroke endarrow="block" joinstyle="miter"/>
              </v:shape>
            </w:pict>
          </mc:Fallback>
        </mc:AlternateContent>
      </w:r>
    </w:p>
    <w:p w14:paraId="5385860F" w14:textId="277E2A11" w:rsidR="001E0AA5" w:rsidRDefault="001E0AA5" w:rsidP="00FA412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2BA2944" w14:textId="450DF8BA" w:rsidR="001E0AA5" w:rsidRDefault="001E0AA5" w:rsidP="00FA412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FB9F1F0" w14:textId="4474DFCA" w:rsidR="00FA4123" w:rsidRDefault="00FA4123" w:rsidP="00FA412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Recommendations for the users with following user IDs: 10, 152, 288, 603, 714, 1525, 2434, 2681.  </w:t>
      </w:r>
    </w:p>
    <w:p w14:paraId="55E94E5D" w14:textId="7A7EB26A" w:rsidR="00FA4123" w:rsidRDefault="00FA4123" w:rsidP="00FA412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User ID 10: </w:t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 w:rsidRPr="00FA4123">
        <w:rPr>
          <w:rFonts w:ascii="AppleSystemUIFont" w:hAnsi="AppleSystemUIFont" w:cs="AppleSystemUIFont"/>
          <w:sz w:val="26"/>
          <w:szCs w:val="26"/>
          <w:lang w:val="en-GB"/>
        </w:rPr>
        <w:t>2,3,4,5,6,7,8,9,11,12</w:t>
      </w:r>
    </w:p>
    <w:p w14:paraId="698F9660" w14:textId="0FBE622E" w:rsidR="00FA4123" w:rsidRDefault="00FA4123" w:rsidP="00FA412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User ID 152: </w:t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 w:rsidRPr="00FA4123">
        <w:rPr>
          <w:rFonts w:ascii="AppleSystemUIFont" w:hAnsi="AppleSystemUIFont" w:cs="AppleSystemUIFont"/>
          <w:sz w:val="26"/>
          <w:szCs w:val="26"/>
          <w:lang w:val="en-GB"/>
        </w:rPr>
        <w:t>2,3,4,5,6,7,8,9,10,11</w:t>
      </w:r>
    </w:p>
    <w:p w14:paraId="15C93DE1" w14:textId="70A0A74E" w:rsidR="00FA4123" w:rsidRDefault="00FA4123" w:rsidP="00FA412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User ID 288: </w:t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 w:rsidRPr="00FA4123">
        <w:rPr>
          <w:rFonts w:ascii="AppleSystemUIFont" w:hAnsi="AppleSystemUIFont" w:cs="AppleSystemUIFont"/>
          <w:sz w:val="26"/>
          <w:szCs w:val="26"/>
          <w:lang w:val="en-GB"/>
        </w:rPr>
        <w:t>71,1525,69,90,217,2348,2351,2352,2354,2356</w:t>
      </w:r>
    </w:p>
    <w:p w14:paraId="5E3F4CC7" w14:textId="399ED5E5" w:rsidR="00FA4123" w:rsidRDefault="00FA4123" w:rsidP="00FA412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User ID 603: </w:t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 w:rsidRPr="00FA4123">
        <w:rPr>
          <w:rFonts w:ascii="AppleSystemUIFont" w:hAnsi="AppleSystemUIFont" w:cs="AppleSystemUIFont"/>
          <w:sz w:val="26"/>
          <w:szCs w:val="26"/>
          <w:lang w:val="en-GB"/>
        </w:rPr>
        <w:t>1,289,290,291,292,293,294,295,296,297</w:t>
      </w:r>
    </w:p>
    <w:p w14:paraId="1D807C73" w14:textId="3A905A7D" w:rsidR="00FA4123" w:rsidRDefault="00FA4123" w:rsidP="00FA412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User ID 714:</w:t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 w:rsidRPr="00FA4123">
        <w:rPr>
          <w:rFonts w:ascii="AppleSystemUIFont" w:hAnsi="AppleSystemUIFont" w:cs="AppleSystemUIFont"/>
          <w:sz w:val="26"/>
          <w:szCs w:val="26"/>
          <w:lang w:val="en-GB"/>
        </w:rPr>
        <w:t>1,712,713,715,717,718,1525,90,217,247</w:t>
      </w:r>
    </w:p>
    <w:p w14:paraId="4EEC332B" w14:textId="38C163F6" w:rsidR="00FA4123" w:rsidRDefault="00FA4123" w:rsidP="00FA412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User ID 1525:</w:t>
      </w:r>
      <w:r w:rsidRPr="00FA4123">
        <w:t xml:space="preserve"> </w:t>
      </w:r>
      <w:r w:rsidRPr="00FA4123">
        <w:rPr>
          <w:rFonts w:ascii="AppleSystemUIFont" w:hAnsi="AppleSystemUIFont" w:cs="AppleSystemUIFont"/>
          <w:sz w:val="26"/>
          <w:szCs w:val="26"/>
          <w:lang w:val="en-GB"/>
        </w:rPr>
        <w:t>288,1,710,714,603</w:t>
      </w:r>
    </w:p>
    <w:p w14:paraId="6E24B193" w14:textId="5463F274" w:rsidR="00FA4123" w:rsidRDefault="00FA4123" w:rsidP="00FA412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User ID 2434: </w:t>
      </w:r>
      <w:r w:rsidRPr="00FA4123">
        <w:rPr>
          <w:rFonts w:ascii="AppleSystemUIFont" w:hAnsi="AppleSystemUIFont" w:cs="AppleSystemUIFont"/>
          <w:sz w:val="26"/>
          <w:szCs w:val="26"/>
          <w:lang w:val="en-GB"/>
        </w:rPr>
        <w:t>71,288,711,716,719,720,2348,2351,2352,2354</w:t>
      </w:r>
    </w:p>
    <w:p w14:paraId="195938F0" w14:textId="608A520B" w:rsidR="00FA4123" w:rsidRPr="00FA4123" w:rsidRDefault="00FA4123" w:rsidP="00FA412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User ID 2681: </w:t>
      </w:r>
      <w:r w:rsidRPr="00FA4123">
        <w:rPr>
          <w:rFonts w:ascii="AppleSystemUIFont" w:hAnsi="AppleSystemUIFont" w:cs="AppleSystemUIFont"/>
          <w:sz w:val="26"/>
          <w:szCs w:val="26"/>
          <w:lang w:val="en-GB"/>
        </w:rPr>
        <w:t>71,288,710,711,716,719,720,721,722,2348</w:t>
      </w:r>
    </w:p>
    <w:sectPr w:rsidR="00FA4123" w:rsidRPr="00FA4123" w:rsidSect="0085598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2DD6A" w14:textId="77777777" w:rsidR="00512F7D" w:rsidRDefault="00512F7D" w:rsidP="00855982">
      <w:pPr>
        <w:spacing w:after="0" w:line="240" w:lineRule="auto"/>
      </w:pPr>
      <w:r>
        <w:separator/>
      </w:r>
    </w:p>
  </w:endnote>
  <w:endnote w:type="continuationSeparator" w:id="0">
    <w:p w14:paraId="65D263DE" w14:textId="77777777" w:rsidR="00512F7D" w:rsidRDefault="00512F7D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300E58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5F78E" w14:textId="77777777" w:rsidR="00512F7D" w:rsidRDefault="00512F7D" w:rsidP="00855982">
      <w:pPr>
        <w:spacing w:after="0" w:line="240" w:lineRule="auto"/>
      </w:pPr>
      <w:r>
        <w:separator/>
      </w:r>
    </w:p>
  </w:footnote>
  <w:footnote w:type="continuationSeparator" w:id="0">
    <w:p w14:paraId="488D74A3" w14:textId="77777777" w:rsidR="00512F7D" w:rsidRDefault="00512F7D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94E146C"/>
    <w:multiLevelType w:val="hybridMultilevel"/>
    <w:tmpl w:val="2EF26944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187B6B48"/>
    <w:multiLevelType w:val="hybridMultilevel"/>
    <w:tmpl w:val="9F3C5086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00000001">
      <w:start w:val="1"/>
      <w:numFmt w:val="bullet"/>
      <w:lvlText w:val="•"/>
      <w:lvlJc w:val="left"/>
      <w:pPr>
        <w:ind w:left="360" w:hanging="360"/>
      </w:pPr>
    </w:lvl>
  </w:abstractNum>
  <w:abstractNum w:abstractNumId="19" w15:restartNumberingAfterBreak="0">
    <w:nsid w:val="21FB55EA"/>
    <w:multiLevelType w:val="hybridMultilevel"/>
    <w:tmpl w:val="B03A4650"/>
    <w:lvl w:ilvl="0" w:tplc="756AD6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687246763">
    <w:abstractNumId w:val="16"/>
  </w:num>
  <w:num w:numId="2" w16cid:durableId="197821738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61422990">
    <w:abstractNumId w:val="16"/>
  </w:num>
  <w:num w:numId="4" w16cid:durableId="1726177826">
    <w:abstractNumId w:val="16"/>
  </w:num>
  <w:num w:numId="5" w16cid:durableId="1909878930">
    <w:abstractNumId w:val="16"/>
  </w:num>
  <w:num w:numId="6" w16cid:durableId="52434208">
    <w:abstractNumId w:val="16"/>
  </w:num>
  <w:num w:numId="7" w16cid:durableId="1086996715">
    <w:abstractNumId w:val="16"/>
  </w:num>
  <w:num w:numId="8" w16cid:durableId="858665612">
    <w:abstractNumId w:val="16"/>
  </w:num>
  <w:num w:numId="9" w16cid:durableId="618682225">
    <w:abstractNumId w:val="16"/>
  </w:num>
  <w:num w:numId="10" w16cid:durableId="1545096338">
    <w:abstractNumId w:val="16"/>
  </w:num>
  <w:num w:numId="11" w16cid:durableId="1875190444">
    <w:abstractNumId w:val="16"/>
  </w:num>
  <w:num w:numId="12" w16cid:durableId="1031956634">
    <w:abstractNumId w:val="16"/>
  </w:num>
  <w:num w:numId="13" w16cid:durableId="982319329">
    <w:abstractNumId w:val="11"/>
  </w:num>
  <w:num w:numId="14" w16cid:durableId="197401985">
    <w:abstractNumId w:val="21"/>
  </w:num>
  <w:num w:numId="15" w16cid:durableId="509872073">
    <w:abstractNumId w:val="13"/>
  </w:num>
  <w:num w:numId="16" w16cid:durableId="1340040839">
    <w:abstractNumId w:val="14"/>
  </w:num>
  <w:num w:numId="17" w16cid:durableId="932250292">
    <w:abstractNumId w:val="9"/>
  </w:num>
  <w:num w:numId="18" w16cid:durableId="950278670">
    <w:abstractNumId w:val="7"/>
  </w:num>
  <w:num w:numId="19" w16cid:durableId="1217349868">
    <w:abstractNumId w:val="6"/>
  </w:num>
  <w:num w:numId="20" w16cid:durableId="767962658">
    <w:abstractNumId w:val="5"/>
  </w:num>
  <w:num w:numId="21" w16cid:durableId="741488947">
    <w:abstractNumId w:val="4"/>
  </w:num>
  <w:num w:numId="22" w16cid:durableId="1802264817">
    <w:abstractNumId w:val="8"/>
  </w:num>
  <w:num w:numId="23" w16cid:durableId="1082529283">
    <w:abstractNumId w:val="3"/>
  </w:num>
  <w:num w:numId="24" w16cid:durableId="1501577436">
    <w:abstractNumId w:val="2"/>
  </w:num>
  <w:num w:numId="25" w16cid:durableId="1333994862">
    <w:abstractNumId w:val="1"/>
  </w:num>
  <w:num w:numId="26" w16cid:durableId="1782409627">
    <w:abstractNumId w:val="0"/>
  </w:num>
  <w:num w:numId="27" w16cid:durableId="1569539380">
    <w:abstractNumId w:val="15"/>
  </w:num>
  <w:num w:numId="28" w16cid:durableId="1101409601">
    <w:abstractNumId w:val="17"/>
  </w:num>
  <w:num w:numId="29" w16cid:durableId="1381399017">
    <w:abstractNumId w:val="20"/>
  </w:num>
  <w:num w:numId="30" w16cid:durableId="1319532997">
    <w:abstractNumId w:val="19"/>
  </w:num>
  <w:num w:numId="31" w16cid:durableId="183175787">
    <w:abstractNumId w:val="10"/>
  </w:num>
  <w:num w:numId="32" w16cid:durableId="1870945157">
    <w:abstractNumId w:val="18"/>
  </w:num>
  <w:num w:numId="33" w16cid:durableId="38564190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123"/>
    <w:rsid w:val="000246F4"/>
    <w:rsid w:val="001D4362"/>
    <w:rsid w:val="001E0AA5"/>
    <w:rsid w:val="00512F7D"/>
    <w:rsid w:val="007833A7"/>
    <w:rsid w:val="00855982"/>
    <w:rsid w:val="00A10484"/>
    <w:rsid w:val="00FA4123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C72F5"/>
  <w15:chartTrackingRefBased/>
  <w15:docId w15:val="{0DE60380-44F0-9E4F-A296-952714510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123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FA4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7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26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zqqqq/Library/Containers/com.microsoft.Word/Data/Library/Application%20Support/Microsoft/Office/16.0/DTS/Search/%7bE2658169-D1DE-804E-A24B-2DED9F37D365%7dtf03457715_win32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36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#LOH JUN XIANG EZEKIEL#</cp:lastModifiedBy>
  <cp:revision>2</cp:revision>
  <dcterms:created xsi:type="dcterms:W3CDTF">2023-10-11T18:00:00Z</dcterms:created>
  <dcterms:modified xsi:type="dcterms:W3CDTF">2023-10-11T19:25:00Z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